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B2F7C">
      <w:pPr>
        <w:pStyle w:val="17"/>
        <w:rPr>
          <w:rFonts w:hint="default"/>
          <w:sz w:val="72"/>
          <w:szCs w:val="72"/>
          <w:lang w:val="en-US"/>
        </w:rPr>
      </w:pPr>
      <w:bookmarkStart w:id="0" w:name="_Hlk131061553"/>
      <w:r>
        <w:rPr>
          <w:rFonts w:hint="default"/>
          <w:sz w:val="72"/>
          <w:szCs w:val="72"/>
          <w:lang w:val="en-US"/>
        </w:rPr>
        <w:t>Naresh shinde</w:t>
      </w:r>
    </w:p>
    <w:p w14:paraId="0A8988A2"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>Sfotware Developer</w:t>
      </w:r>
    </w:p>
    <w:p w14:paraId="5DDF1DFA"/>
    <w:p w14:paraId="522A1E44">
      <w:pPr>
        <w:spacing w:after="120"/>
        <w:ind w:left="-720"/>
        <w:rPr>
          <w:sz w:val="16"/>
          <w:szCs w:val="12"/>
        </w:rPr>
      </w:pPr>
      <w:r>
        <w:rPr>
          <w:sz w:val="16"/>
          <w:szCs w:val="12"/>
        </w:rPr>
        <mc:AlternateContent>
          <mc:Choice Requires="wps">
            <w:drawing>
              <wp:inline distT="0" distB="0" distL="0" distR="0">
                <wp:extent cx="68580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540pt;" filled="f" stroked="t" coordsize="21600,21600" o:gfxdata="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+PMUZs8AAAADAQAADwAAAAAAAAABACAAAAAiAAAAZHJzL2Rv&#10;d25yZXYueG1sUEsBAhQAFAAAAAgAh07iQMVW00fRAQAAtAMAAA4AAAAAAAAAAQAgAAAAHgEAAGRy&#10;cy9lMm9Eb2MueG1sUEsFBgAAAAAGAAYAWQEAAGEFAAAA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5BD1268">
      <w:pPr>
        <w:pStyle w:val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Mail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"mailto:ns.nareshshinde@gmail.com"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ns.nareshshinde@gmail.com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GitHub</w:t>
      </w:r>
      <w:r>
        <w:rPr>
          <w:rFonts w:hint="default"/>
          <w:lang w:val="en-US"/>
        </w:rPr>
        <w:t xml:space="preserve">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"https://github.com/naresh0835"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https://github.com/naresh0835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 </w:t>
      </w:r>
    </w:p>
    <w:p w14:paraId="04DD401D">
      <w:pPr>
        <w:pStyle w:val="39"/>
        <w:rPr>
          <w:rFonts w:hint="default"/>
          <w:lang w:val="en-US"/>
        </w:rPr>
      </w:pPr>
      <w:r>
        <w:rPr>
          <w:rFonts w:hint="default"/>
          <w:lang w:val="en-US"/>
        </w:rPr>
        <w:t>linkedin :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"https://www.linkedin.com/in/naresh-shinde-856443260/"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https://www.linkedin.com/in/naresh-shinde-856443260/</w:t>
      </w:r>
      <w:r>
        <w:rPr>
          <w:rFonts w:hint="default"/>
          <w:lang w:val="en-US"/>
        </w:rPr>
        <w:fldChar w:fldCharType="end"/>
      </w:r>
      <w:bookmarkStart w:id="1" w:name="_GoBack"/>
      <w:bookmarkEnd w:id="1"/>
    </w:p>
    <w:p w14:paraId="36BDF0D3">
      <w:pPr>
        <w:ind w:left="-720"/>
        <w:rPr>
          <w:sz w:val="16"/>
          <w:szCs w:val="12"/>
        </w:rPr>
      </w:pPr>
      <w:r>
        <w:rPr>
          <w:sz w:val="16"/>
          <w:szCs w:val="12"/>
        </w:rPr>
        <mc:AlternateContent>
          <mc:Choice Requires="wps">
            <w:drawing>
              <wp:inline distT="0" distB="0" distL="0" distR="0">
                <wp:extent cx="68580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540pt;" filled="f" stroked="t" coordsize="21600,21600" o:gfxdata="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jzFGbPAAAAAwEAAA8AAAAA&#10;AAAAAQAgAAAAIgAAAGRycy9kb3ducmV2LnhtbFBLAQIUABQAAAAIAIdO4kAiLCij5AEAANYDAAAO&#10;AAAAAAAAAAEAIAAAAB4BAABkcnMvZTJvRG9jLnhtbFBLBQYAAAAABgAGAFkBAAB0BQAAAAA=&#10;">
                <v:fill on="f" focussize="0,0"/>
                <v:stroke weight="0.5pt" color="#000000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7BD55A93">
      <w:pPr>
        <w:pStyle w:val="15"/>
      </w:pPr>
    </w:p>
    <w:p w14:paraId="0FDD9BC9"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>Projects</w:t>
      </w:r>
    </w:p>
    <w:p w14:paraId="3790DEAC">
      <w:pPr>
        <w:rPr>
          <w:rStyle w:val="14"/>
        </w:rPr>
      </w:pPr>
    </w:p>
    <w:p w14:paraId="2E0D3B6E">
      <w:r>
        <w:rPr>
          <w:rStyle w:val="14"/>
        </w:rPr>
        <w:t>Netflix Landing Page Clone</w:t>
      </w:r>
      <w:r>
        <w:t xml:space="preserve"> </w:t>
      </w:r>
    </w:p>
    <w:p w14:paraId="28C313CB">
      <w:r>
        <w:t xml:space="preserve">Project URL: </w:t>
      </w:r>
      <w:r>
        <w:fldChar w:fldCharType="begin"/>
      </w:r>
      <w:r>
        <w:instrText xml:space="preserve"> HYPERLINK "https://naresh-clone1.netlify.app" </w:instrText>
      </w:r>
      <w:r>
        <w:fldChar w:fldCharType="separate"/>
      </w:r>
      <w:r>
        <w:rPr>
          <w:rStyle w:val="12"/>
        </w:rPr>
        <w:t>https://naresh-clone1.netlify.app</w:t>
      </w:r>
      <w:r>
        <w:fldChar w:fldCharType="end"/>
      </w:r>
      <w:r>
        <w:t xml:space="preserve"> </w:t>
      </w:r>
    </w:p>
    <w:p w14:paraId="71FC7CEA">
      <w:r>
        <w:t xml:space="preserve">Description: A responsive web application replicating Netflix's landing page interface </w:t>
      </w:r>
    </w:p>
    <w:p w14:paraId="31E55356">
      <w:r>
        <w:t xml:space="preserve">Technologies likely used: HTML, CSS, JavaScript Key focus: UI/UX design, responsive layout, and visual presentation </w:t>
      </w:r>
    </w:p>
    <w:p w14:paraId="6C7C23A3">
      <w:r>
        <w:rPr>
          <w:rStyle w:val="14"/>
        </w:rPr>
        <w:t>Tic Tac Toe Game</w:t>
      </w:r>
      <w:r>
        <w:t xml:space="preserve"> </w:t>
      </w:r>
    </w:p>
    <w:p w14:paraId="2AD77C3E">
      <w:r>
        <w:t xml:space="preserve">Project URL: </w:t>
      </w:r>
      <w:r>
        <w:fldChar w:fldCharType="begin"/>
      </w:r>
      <w:r>
        <w:instrText xml:space="preserve"> HYPERLINK "https://n-tic-tac-toe-game.netlify.app" </w:instrText>
      </w:r>
      <w:r>
        <w:fldChar w:fldCharType="separate"/>
      </w:r>
      <w:r>
        <w:rPr>
          <w:rStyle w:val="12"/>
        </w:rPr>
        <w:t>https://n-tic-tac-toe-game.netlify.app</w:t>
      </w:r>
      <w:r>
        <w:fldChar w:fldCharType="end"/>
      </w:r>
      <w:r>
        <w:t xml:space="preserve"> </w:t>
      </w:r>
    </w:p>
    <w:p w14:paraId="24D96E82">
      <w:r>
        <w:t>Description: An interactive browser-based Tic Tac Toe game</w:t>
      </w:r>
    </w:p>
    <w:p w14:paraId="47A6896B">
      <w:r>
        <w:t>Technologies likely used: HTML, CSS, JavaScript</w:t>
      </w:r>
    </w:p>
    <w:p w14:paraId="550DD869">
      <w:r>
        <w:t xml:space="preserve"> Key focus: Game logic, user interaction, and state management</w:t>
      </w:r>
    </w:p>
    <w:p w14:paraId="23AABBD9">
      <w:r>
        <w:t xml:space="preserve"> </w:t>
      </w:r>
      <w:r>
        <w:rPr>
          <w:rStyle w:val="14"/>
        </w:rPr>
        <w:t>Random Password Generator</w:t>
      </w:r>
      <w:r>
        <w:t xml:space="preserve">  </w:t>
      </w:r>
    </w:p>
    <w:p w14:paraId="4C3C7D38">
      <w:r>
        <w:t xml:space="preserve">Project URL: </w:t>
      </w:r>
      <w:r>
        <w:fldChar w:fldCharType="begin"/>
      </w:r>
      <w:r>
        <w:instrText xml:space="preserve"> HYPERLINK "https://pwd-generator12.netlify.app" </w:instrText>
      </w:r>
      <w:r>
        <w:fldChar w:fldCharType="separate"/>
      </w:r>
      <w:r>
        <w:rPr>
          <w:rStyle w:val="12"/>
        </w:rPr>
        <w:t>https://pwd-generator12.netlify.app</w:t>
      </w:r>
      <w:r>
        <w:fldChar w:fldCharType="end"/>
      </w:r>
      <w:r>
        <w:t xml:space="preserve"> </w:t>
      </w:r>
    </w:p>
    <w:p w14:paraId="286FFE11">
      <w:r>
        <w:t xml:space="preserve">Description: A utility tool that generates secure random passwords </w:t>
      </w:r>
    </w:p>
    <w:p w14:paraId="375F8F5F">
      <w:r>
        <w:t xml:space="preserve">Technologies likely used: HTML, CSS, JavaScript Key focus: Security features, randomization algorithms, and user interface </w:t>
      </w:r>
    </w:p>
    <w:p w14:paraId="72E331C1">
      <w:r>
        <w:rPr>
          <w:rStyle w:val="14"/>
        </w:rPr>
        <w:t>Portfolio Website</w:t>
      </w:r>
      <w:r>
        <w:t xml:space="preserve">  </w:t>
      </w:r>
    </w:p>
    <w:p w14:paraId="4425F9C4">
      <w:r>
        <w:t xml:space="preserve">Project URL: [Pending] </w:t>
      </w:r>
    </w:p>
    <w:p w14:paraId="02E51C1C">
      <w:r>
        <w:t xml:space="preserve">Description: Personal portfolio showcasing your work and skills </w:t>
      </w:r>
    </w:p>
    <w:p w14:paraId="01BD1566">
      <w:r>
        <w:t xml:space="preserve">Technologies likely used: HTML, CSS, JavaScript Key focus: Personal branding, project showcase, and professional presentation </w:t>
      </w:r>
    </w:p>
    <w:p w14:paraId="74FDB01B"/>
    <w:p w14:paraId="1860F12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SKILLS</w:t>
      </w:r>
    </w:p>
    <w:p w14:paraId="5DDBE70F">
      <w:pPr>
        <w:rPr>
          <w:rFonts w:hint="default"/>
          <w:lang w:val="en-US"/>
        </w:rPr>
      </w:pPr>
      <w:r>
        <w:rPr>
          <w:rFonts w:hint="default"/>
          <w:lang w:val="en-US"/>
        </w:rPr>
        <w:t>• Proficient in HTML, CSS, and JavaScript  • Experience with front-end frameworks (React.js)</w:t>
      </w:r>
    </w:p>
    <w:p w14:paraId="3C152827">
      <w:pPr>
        <w:rPr>
          <w:rFonts w:hint="default"/>
          <w:lang w:val="en-US"/>
        </w:rPr>
      </w:pPr>
      <w:r>
        <w:rPr>
          <w:rFonts w:hint="default"/>
          <w:lang w:val="en-US"/>
        </w:rPr>
        <w:t>• Strong knowledge of back-end languages (Node.js, Python, or Java)  • RESTful API development</w:t>
      </w:r>
    </w:p>
    <w:p w14:paraId="130B88CB">
      <w:pPr>
        <w:rPr>
          <w:rFonts w:hint="default"/>
          <w:lang w:val="en-US"/>
        </w:rPr>
      </w:pPr>
      <w:r>
        <w:rPr>
          <w:rFonts w:hint="default"/>
          <w:lang w:val="en-US"/>
        </w:rPr>
        <w:t>• Responsive design and cross-browser compatibility • Problem-solving</w:t>
      </w:r>
    </w:p>
    <w:p w14:paraId="5DA560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• Familiarity with databases (SQL, NoSQL) • Version control with Git  • </w:t>
      </w:r>
      <w:sdt>
        <w:sdtPr>
          <w:id w:val="86165651"/>
          <w:placeholder>
            <w:docPart w:val="{d9cd2d0b-012c-4419-b2d8-146f25fd7a24}"/>
          </w:placeholder>
          <w:temporary/>
          <w:showingPlcHdr/>
          <w15:appearance w15:val="hidden"/>
        </w:sdtPr>
        <w:sdtContent>
          <w:r>
            <w:t>Project management</w:t>
          </w:r>
        </w:sdtContent>
      </w:sdt>
    </w:p>
    <w:p w14:paraId="61A91BD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EDUCATION</w:t>
      </w:r>
    </w:p>
    <w:p w14:paraId="4DA1580F">
      <w:pPr>
        <w:pStyle w:val="2"/>
        <w:bidi w:val="0"/>
        <w:rPr>
          <w:rFonts w:hint="default"/>
          <w:lang w:val="en-US"/>
        </w:rPr>
      </w:pPr>
      <w:r>
        <w:rPr>
          <w:lang w:val="en-US"/>
        </w:rPr>
        <w:t>N</w:t>
      </w:r>
      <w:r>
        <w:rPr>
          <w:rFonts w:hint="default"/>
          <w:lang w:val="en-US"/>
        </w:rPr>
        <w:t xml:space="preserve">izam college </w:t>
      </w:r>
    </w:p>
    <w:p w14:paraId="17EC05F6">
      <w:pPr>
        <w:rPr>
          <w:rFonts w:hint="default"/>
          <w:lang w:val="en-US"/>
        </w:rPr>
      </w:pPr>
      <w:r>
        <w:rPr>
          <w:rFonts w:hint="default"/>
          <w:lang w:val="en-US"/>
        </w:rPr>
        <w:t>Bachelor of Computer Applications</w:t>
      </w:r>
    </w:p>
    <w:p w14:paraId="7F384862">
      <w:pPr>
        <w:rPr>
          <w:rFonts w:hint="default"/>
          <w:lang w:val="en-US"/>
        </w:rPr>
      </w:pPr>
      <w:r>
        <w:rPr>
          <w:rFonts w:hint="default"/>
          <w:lang w:val="en-US"/>
        </w:rPr>
        <w:t>Average secured cumulative average  CGPA of 8.5 form 5 semesters</w:t>
      </w:r>
    </w:p>
    <w:p w14:paraId="59D2B51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Vedham High School </w:t>
      </w:r>
    </w:p>
    <w:p w14:paraId="61E9018D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cpga : 9.2 </w:t>
      </w:r>
    </w:p>
    <w:p w14:paraId="62D9E14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Declaration</w:t>
      </w:r>
    </w:p>
    <w:p w14:paraId="0BA728D1">
      <w:pPr>
        <w:rPr>
          <w:rFonts w:hint="default"/>
          <w:lang w:val="en-US"/>
        </w:rPr>
      </w:pPr>
      <w:r>
        <w:rPr>
          <w:rFonts w:hint="default"/>
          <w:lang w:val="en-US"/>
        </w:rPr>
        <w:t>I hereby declare that the information provided above is true to the best of my knowledge and belief.</w:t>
      </w:r>
    </w:p>
    <w:p w14:paraId="6406A9E4">
      <w:pPr>
        <w:rPr>
          <w:rFonts w:hint="default"/>
          <w:lang w:val="en-US"/>
        </w:rPr>
      </w:pPr>
    </w:p>
    <w:p w14:paraId="3199C7B5">
      <w:pPr>
        <w:rPr>
          <w:rFonts w:hint="default"/>
          <w:lang w:val="en-US"/>
        </w:rPr>
      </w:pPr>
    </w:p>
    <w:p w14:paraId="6D0337FE">
      <w:pPr>
        <w:rPr>
          <w:rFonts w:hint="default"/>
          <w:lang w:val="en-US"/>
        </w:rPr>
      </w:pPr>
    </w:p>
    <w:p w14:paraId="1AB5A9E5">
      <w:pPr>
        <w:rPr>
          <w:rFonts w:hint="default"/>
          <w:lang w:val="en-US"/>
        </w:rPr>
      </w:pPr>
    </w:p>
    <w:p w14:paraId="4E8B55CF"/>
    <w:p w14:paraId="7BB7C102">
      <w:pPr>
        <w:tabs>
          <w:tab w:val="left" w:pos="720"/>
          <w:tab w:val="left" w:pos="9990"/>
        </w:tabs>
      </w:pPr>
    </w:p>
    <w:p w14:paraId="60E89558">
      <w:pPr>
        <w:pStyle w:val="39"/>
      </w:pPr>
    </w:p>
    <w:bookmarkEnd w:id="0"/>
    <w:p w14:paraId="6C694429"/>
    <w:sectPr>
      <w:footerReference r:id="rId5" w:type="default"/>
      <w:pgSz w:w="12240" w:h="15840"/>
      <w:pgMar w:top="864" w:right="1440" w:bottom="288" w:left="1440" w:header="720" w:footer="0" w:gutter="0"/>
      <w:cols w:space="720" w:num="1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90303"/>
    <w:charset w:val="86"/>
    <w:family w:val="roman"/>
    <w:pitch w:val="default"/>
    <w:sig w:usb0="00000287" w:usb1="00000000" w:usb2="00000000" w:usb3="00000000" w:csb0="200000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MS P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E4EEA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F2D0E"/>
    <w:multiLevelType w:val="multilevel"/>
    <w:tmpl w:val="1A7F2D0E"/>
    <w:lvl w:ilvl="0" w:tentative="0">
      <w:start w:val="1"/>
      <w:numFmt w:val="bullet"/>
      <w:pStyle w:val="24"/>
      <w:lvlText w:val=""/>
      <w:lvlJc w:val="left"/>
      <w:pPr>
        <w:ind w:left="288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3F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54C21"/>
    <w:rsid w:val="00256C9B"/>
    <w:rsid w:val="00271A92"/>
    <w:rsid w:val="00292A11"/>
    <w:rsid w:val="002B32CA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F4142"/>
    <w:rsid w:val="0070452B"/>
    <w:rsid w:val="00705D7F"/>
    <w:rsid w:val="00740EE4"/>
    <w:rsid w:val="007466F4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7F6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5" w:name="Closing"/>
    <w:lsdException w:qFormat="1" w:uiPriority="6" w:name="Signature"/>
    <w:lsdException w:uiPriority="1" w:semiHidden="0" w:name="Default Paragraph Font"/>
    <w:lsdException w:qFormat="1" w:unhideWhenUsed="0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4" w:name="Salutation"/>
    <w:lsdException w:qFormat="1" w:uiPriority="2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styleId="2">
    <w:name w:val="heading 1"/>
    <w:basedOn w:val="1"/>
    <w:next w:val="1"/>
    <w:link w:val="20"/>
    <w:qFormat/>
    <w:uiPriority w:val="9"/>
    <w:pPr>
      <w:spacing w:after="240" w:line="240" w:lineRule="auto"/>
      <w:outlineLvl w:val="0"/>
    </w:pPr>
    <w:rPr>
      <w:b/>
      <w:bCs/>
      <w:szCs w:val="40"/>
    </w:rPr>
  </w:style>
  <w:style w:type="paragraph" w:styleId="3">
    <w:name w:val="heading 2"/>
    <w:basedOn w:val="1"/>
    <w:next w:val="1"/>
    <w:link w:val="21"/>
    <w:qFormat/>
    <w:uiPriority w:val="9"/>
    <w:pPr>
      <w:spacing w:line="240" w:lineRule="auto"/>
      <w:outlineLvl w:val="1"/>
    </w:pPr>
    <w:rPr>
      <w:b/>
    </w:rPr>
  </w:style>
  <w:style w:type="paragraph" w:styleId="4">
    <w:name w:val="heading 3"/>
    <w:basedOn w:val="1"/>
    <w:next w:val="1"/>
    <w:link w:val="22"/>
    <w:uiPriority w:val="9"/>
    <w:pPr>
      <w:spacing w:line="240" w:lineRule="auto"/>
      <w:outlineLvl w:val="2"/>
    </w:pPr>
    <w:rPr>
      <w:i/>
    </w:rPr>
  </w:style>
  <w:style w:type="paragraph" w:styleId="5">
    <w:name w:val="heading 4"/>
    <w:basedOn w:val="1"/>
    <w:next w:val="1"/>
    <w:link w:val="23"/>
    <w:semiHidden/>
    <w:qFormat/>
    <w:uiPriority w:val="9"/>
    <w:pPr>
      <w:spacing w:before="99"/>
      <w:outlineLvl w:val="3"/>
    </w:pPr>
    <w:rPr>
      <w:b/>
      <w:bCs/>
      <w:sz w:val="23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5"/>
    <w:semiHidden/>
    <w:unhideWhenUsed/>
    <w:uiPriority w:val="99"/>
    <w:pPr>
      <w:spacing w:line="240" w:lineRule="auto"/>
    </w:pPr>
    <w:rPr>
      <w:rFonts w:ascii="Segoe UI" w:hAnsi="Segoe UI" w:cs="Segoe UI"/>
      <w:szCs w:val="18"/>
    </w:rPr>
  </w:style>
  <w:style w:type="paragraph" w:styleId="9">
    <w:name w:val="Body Text"/>
    <w:basedOn w:val="1"/>
    <w:semiHidden/>
    <w:qFormat/>
    <w:uiPriority w:val="1"/>
  </w:style>
  <w:style w:type="paragraph" w:styleId="10">
    <w:name w:val="footer"/>
    <w:basedOn w:val="1"/>
    <w:link w:val="34"/>
    <w:semiHidden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33"/>
    <w:semiHidden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Salutation"/>
    <w:basedOn w:val="1"/>
    <w:next w:val="1"/>
    <w:link w:val="36"/>
    <w:semiHidden/>
    <w:unhideWhenUsed/>
    <w:qFormat/>
    <w:uiPriority w:val="4"/>
  </w:style>
  <w:style w:type="character" w:styleId="14">
    <w:name w:val="Strong"/>
    <w:basedOn w:val="6"/>
    <w:semiHidden/>
    <w:qFormat/>
    <w:uiPriority w:val="22"/>
    <w:rPr>
      <w:b/>
      <w:bCs/>
    </w:rPr>
  </w:style>
  <w:style w:type="paragraph" w:styleId="15">
    <w:name w:val="Subtitle"/>
    <w:basedOn w:val="1"/>
    <w:next w:val="1"/>
    <w:link w:val="30"/>
    <w:qFormat/>
    <w:uiPriority w:val="11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table" w:styleId="16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5"/>
    <w:qFormat/>
    <w:uiPriority w:val="10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  <w14:textFill>
        <w14:solidFill>
          <w14:schemeClr w14:val="tx1"/>
        </w14:solidFill>
      </w14:textFill>
    </w:rPr>
  </w:style>
  <w:style w:type="paragraph" w:styleId="18">
    <w:name w:val="List Paragraph"/>
    <w:basedOn w:val="1"/>
    <w:semiHidden/>
    <w:qFormat/>
    <w:uiPriority w:val="1"/>
  </w:style>
  <w:style w:type="paragraph" w:customStyle="1" w:styleId="19">
    <w:name w:val="Table Paragraph"/>
    <w:basedOn w:val="1"/>
    <w:semiHidden/>
    <w:qFormat/>
    <w:uiPriority w:val="1"/>
  </w:style>
  <w:style w:type="character" w:customStyle="1" w:styleId="20">
    <w:name w:val="Heading 1 Char"/>
    <w:basedOn w:val="6"/>
    <w:link w:val="2"/>
    <w:uiPriority w:val="9"/>
    <w:rPr>
      <w:rFonts w:eastAsia="Arial" w:cs="Arial"/>
      <w:b/>
      <w:bCs/>
      <w:sz w:val="20"/>
      <w:szCs w:val="40"/>
      <w:lang w:bidi="en-US"/>
    </w:rPr>
  </w:style>
  <w:style w:type="character" w:customStyle="1" w:styleId="21">
    <w:name w:val="Heading 2 Char"/>
    <w:basedOn w:val="6"/>
    <w:link w:val="3"/>
    <w:uiPriority w:val="9"/>
    <w:rPr>
      <w:rFonts w:eastAsia="Arial" w:cs="Arial"/>
      <w:b/>
      <w:sz w:val="20"/>
      <w:szCs w:val="16"/>
      <w:lang w:bidi="en-US"/>
    </w:rPr>
  </w:style>
  <w:style w:type="character" w:customStyle="1" w:styleId="22">
    <w:name w:val="Heading 3 Char"/>
    <w:basedOn w:val="6"/>
    <w:link w:val="4"/>
    <w:uiPriority w:val="9"/>
    <w:rPr>
      <w:rFonts w:eastAsia="Arial" w:cs="Arial"/>
      <w:i/>
      <w:sz w:val="20"/>
      <w:szCs w:val="16"/>
      <w:lang w:bidi="en-US"/>
    </w:rPr>
  </w:style>
  <w:style w:type="character" w:customStyle="1" w:styleId="23">
    <w:name w:val="Heading 4 Char"/>
    <w:basedOn w:val="6"/>
    <w:link w:val="5"/>
    <w:semiHidden/>
    <w:uiPriority w:val="9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customStyle="1" w:styleId="24">
    <w:name w:val="Bullets Skills"/>
    <w:basedOn w:val="1"/>
    <w:semiHidden/>
    <w:qFormat/>
    <w:uiPriority w:val="0"/>
    <w:pPr>
      <w:numPr>
        <w:ilvl w:val="0"/>
        <w:numId w:val="1"/>
      </w:numPr>
      <w:pBdr>
        <w:top w:val="single" w:color="auto" w:sz="4" w:space="1"/>
        <w:bottom w:val="single" w:color="auto" w:sz="4" w:space="1"/>
      </w:pBdr>
      <w:tabs>
        <w:tab w:val="left" w:pos="720"/>
        <w:tab w:val="left" w:pos="4230"/>
        <w:tab w:val="left" w:pos="7380"/>
      </w:tabs>
    </w:pPr>
    <w:rPr>
      <w:szCs w:val="18"/>
    </w:rPr>
  </w:style>
  <w:style w:type="character" w:customStyle="1" w:styleId="25">
    <w:name w:val="Title Char"/>
    <w:basedOn w:val="6"/>
    <w:link w:val="17"/>
    <w:uiPriority w:val="10"/>
    <w:rPr>
      <w:rFonts w:eastAsia="Arial" w:cs="Arial" w:asciiTheme="majorHAnsi" w:hAnsiTheme="majorHAnsi"/>
      <w:b/>
      <w:color w:val="000000" w:themeColor="text1"/>
      <w:spacing w:val="80"/>
      <w:sz w:val="80"/>
      <w:szCs w:val="80"/>
      <w:lang w:bidi="en-US"/>
      <w14:textFill>
        <w14:solidFill>
          <w14:schemeClr w14:val="tx1"/>
        </w14:solidFill>
      </w14:textFill>
    </w:rPr>
  </w:style>
  <w:style w:type="character" w:customStyle="1" w:styleId="26">
    <w:name w:val="Italic Job Location"/>
    <w:basedOn w:val="6"/>
    <w:semiHidden/>
    <w:qFormat/>
    <w:uiPriority w:val="1"/>
    <w:rPr>
      <w:i/>
      <w:iCs/>
    </w:rPr>
  </w:style>
  <w:style w:type="character" w:customStyle="1" w:styleId="27">
    <w:name w:val="Italic Job"/>
    <w:basedOn w:val="6"/>
    <w:semiHidden/>
    <w:qFormat/>
    <w:uiPriority w:val="1"/>
    <w:rPr>
      <w:i/>
      <w:iCs/>
    </w:rPr>
  </w:style>
  <w:style w:type="paragraph" w:customStyle="1" w:styleId="28">
    <w:name w:val="Body"/>
    <w:basedOn w:val="1"/>
    <w:semiHidden/>
    <w:uiPriority w:val="99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29">
    <w:name w:val="Body Bullets"/>
    <w:basedOn w:val="28"/>
    <w:semiHidden/>
    <w:uiPriority w:val="99"/>
    <w:pPr>
      <w:ind w:left="180" w:hanging="180"/>
    </w:pPr>
  </w:style>
  <w:style w:type="character" w:customStyle="1" w:styleId="30">
    <w:name w:val="Subtitle Char"/>
    <w:basedOn w:val="6"/>
    <w:link w:val="15"/>
    <w:uiPriority w:val="11"/>
    <w:rPr>
      <w:rFonts w:eastAsia="Arial" w:cs="Arial" w:asciiTheme="majorHAnsi" w:hAnsiTheme="majorHAnsi"/>
      <w:b/>
      <w:caps/>
      <w:spacing w:val="20"/>
      <w:sz w:val="24"/>
      <w:szCs w:val="16"/>
      <w:lang w:bidi="en-US"/>
    </w:rPr>
  </w:style>
  <w:style w:type="character" w:styleId="31">
    <w:name w:val="Placeholder Text"/>
    <w:basedOn w:val="6"/>
    <w:semiHidden/>
    <w:uiPriority w:val="99"/>
    <w:rPr>
      <w:color w:val="808080"/>
    </w:rPr>
  </w:style>
  <w:style w:type="character" w:customStyle="1" w:styleId="32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Header Char"/>
    <w:basedOn w:val="6"/>
    <w:link w:val="11"/>
    <w:semiHidden/>
    <w:uiPriority w:val="99"/>
    <w:rPr>
      <w:rFonts w:eastAsia="Arial" w:cs="Arial"/>
      <w:sz w:val="18"/>
      <w:szCs w:val="16"/>
      <w:lang w:bidi="en-US"/>
    </w:rPr>
  </w:style>
  <w:style w:type="character" w:customStyle="1" w:styleId="34">
    <w:name w:val="Footer Char"/>
    <w:basedOn w:val="6"/>
    <w:link w:val="10"/>
    <w:semiHidden/>
    <w:uiPriority w:val="99"/>
    <w:rPr>
      <w:rFonts w:eastAsia="Arial" w:cs="Arial"/>
      <w:sz w:val="18"/>
      <w:szCs w:val="16"/>
      <w:lang w:bidi="en-US"/>
    </w:rPr>
  </w:style>
  <w:style w:type="character" w:customStyle="1" w:styleId="35">
    <w:name w:val="Balloon Text Char"/>
    <w:basedOn w:val="6"/>
    <w:link w:val="8"/>
    <w:semiHidden/>
    <w:uiPriority w:val="99"/>
    <w:rPr>
      <w:rFonts w:ascii="Segoe UI" w:hAnsi="Segoe UI" w:eastAsia="Arial" w:cs="Segoe UI"/>
      <w:color w:val="231F20"/>
      <w:sz w:val="18"/>
      <w:szCs w:val="18"/>
      <w:lang w:bidi="en-US"/>
    </w:rPr>
  </w:style>
  <w:style w:type="character" w:customStyle="1" w:styleId="36">
    <w:name w:val="Salutation Char"/>
    <w:basedOn w:val="6"/>
    <w:link w:val="13"/>
    <w:semiHidden/>
    <w:uiPriority w:val="4"/>
    <w:rPr>
      <w:rFonts w:eastAsia="Arial" w:cs="Arial"/>
      <w:sz w:val="20"/>
      <w:szCs w:val="16"/>
      <w:lang w:bidi="en-US"/>
    </w:rPr>
  </w:style>
  <w:style w:type="character" w:customStyle="1" w:styleId="37">
    <w:name w:val="Italics"/>
    <w:qFormat/>
    <w:uiPriority w:val="1"/>
    <w:rPr>
      <w:b/>
      <w:i/>
    </w:rPr>
  </w:style>
  <w:style w:type="character" w:customStyle="1" w:styleId="38">
    <w:name w:val="Not Bold"/>
    <w:qFormat/>
    <w:uiPriority w:val="1"/>
    <w:rPr>
      <w:b/>
    </w:rPr>
  </w:style>
  <w:style w:type="paragraph" w:customStyle="1" w:styleId="39">
    <w:name w:val="Skills"/>
    <w:basedOn w:val="1"/>
    <w:qFormat/>
    <w:uiPriority w:val="0"/>
    <w:pPr>
      <w:tabs>
        <w:tab w:val="left" w:pos="720"/>
        <w:tab w:val="left" w:pos="4320"/>
        <w:tab w:val="left" w:pos="7920"/>
      </w:tabs>
      <w:ind w:right="-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9cd2d0b-012c-4419-b2d8-146f25fd7a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cd2d0b-012c-4419-b2d8-146f25fd7a24}"/>
      </w:docPartPr>
      <w:docPartBody>
        <w:p w14:paraId="33F1F1B5">
          <w:pPr>
            <w:pStyle w:val="71"/>
          </w:pPr>
          <w:r>
            <w:t>Project management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方正舒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21"/>
    <w:rsid w:val="00280D38"/>
    <w:rsid w:val="004069EC"/>
    <w:rsid w:val="0067289A"/>
    <w:rsid w:val="00A02708"/>
    <w:rsid w:val="00BD21F0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nhideWhenUsed="0" w:uiPriority="9" w:semiHidden="0" w:name="heading 3"/>
    <w:lsdException w:qFormat="1" w:unhideWhenUsed="0" w:uiPriority="10" w:semiHidden="0" w:name="Title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styleId="2">
    <w:name w:val="heading 2"/>
    <w:basedOn w:val="1"/>
    <w:next w:val="1"/>
    <w:link w:val="8"/>
    <w:qFormat/>
    <w:uiPriority w:val="9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3">
    <w:name w:val="heading 3"/>
    <w:basedOn w:val="1"/>
    <w:next w:val="1"/>
    <w:link w:val="10"/>
    <w:uiPriority w:val="9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Placeholder Text"/>
    <w:basedOn w:val="4"/>
    <w:semiHidden/>
    <w:uiPriority w:val="99"/>
    <w:rPr>
      <w:color w:val="808080"/>
    </w:rPr>
  </w:style>
  <w:style w:type="paragraph" w:customStyle="1" w:styleId="7">
    <w:name w:val="9DD07FA3C2BA4832AA80E52CBE1F09C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8">
    <w:name w:val="Heading 2 Char"/>
    <w:basedOn w:val="4"/>
    <w:link w:val="2"/>
    <w:uiPriority w:val="9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9">
    <w:name w:val="390AB3A76C494C5FAF0B52B031887DD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10">
    <w:name w:val="Heading 3 Char"/>
    <w:basedOn w:val="4"/>
    <w:link w:val="3"/>
    <w:uiPriority w:val="9"/>
    <w:rPr>
      <w:rFonts w:eastAsia="Arial" w:cs="Arial"/>
      <w:i/>
      <w:sz w:val="20"/>
      <w:szCs w:val="16"/>
      <w:lang w:val="en-US" w:eastAsia="en-US" w:bidi="en-US"/>
    </w:rPr>
  </w:style>
  <w:style w:type="paragraph" w:styleId="11">
    <w:name w:val="Title"/>
    <w:basedOn w:val="1"/>
    <w:next w:val="1"/>
    <w:link w:val="13"/>
    <w:qFormat/>
    <w:uiPriority w:val="10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eastAsia="Arial" w:cs="Arial" w:asciiTheme="majorHAnsi" w:hAnsiTheme="majorHAnsi"/>
      <w:b/>
      <w:color w:val="000000" w:themeColor="text1"/>
      <w:spacing w:val="80"/>
      <w:sz w:val="80"/>
      <w:szCs w:val="80"/>
      <w:lang w:val="en-US" w:eastAsia="en-US" w:bidi="en-US"/>
      <w14:textFill>
        <w14:solidFill>
          <w14:schemeClr w14:val="tx1"/>
        </w14:solidFill>
      </w14:textFill>
    </w:rPr>
  </w:style>
  <w:style w:type="paragraph" w:customStyle="1" w:styleId="12">
    <w:name w:val="8328390C9C63470FB7A5DB4794F099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customStyle="1" w:styleId="13">
    <w:name w:val="Title Char"/>
    <w:basedOn w:val="4"/>
    <w:link w:val="11"/>
    <w:uiPriority w:val="10"/>
    <w:rPr>
      <w:rFonts w:eastAsia="Arial" w:cs="Arial" w:asciiTheme="majorHAnsi" w:hAnsiTheme="majorHAnsi"/>
      <w:b/>
      <w:color w:val="000000" w:themeColor="text1"/>
      <w:spacing w:val="80"/>
      <w:sz w:val="80"/>
      <w:szCs w:val="80"/>
      <w:lang w:val="en-US" w:eastAsia="en-US" w:bidi="en-US"/>
      <w14:textFill>
        <w14:solidFill>
          <w14:schemeClr w14:val="tx1"/>
        </w14:solidFill>
      </w14:textFill>
    </w:rPr>
  </w:style>
  <w:style w:type="paragraph" w:customStyle="1" w:styleId="14">
    <w:name w:val="9DD07FA3C2BA4832AA80E52CBE1F09C7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15">
    <w:name w:val="6AB3ED06DAFA4E85A8B019487452A79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6">
    <w:name w:val="3194E2F3DF464D62AAD5F2CF07DA0C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46D7D75EA50B4580A8E9F2DD08DF6AFA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18">
    <w:name w:val="8D8EDECBA70949E3B1D21D93F9F5C534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19">
    <w:name w:val="26D8425DFC8D45199E7435B717FE57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0">
    <w:name w:val="137FBA1D3D6346739E79A3CE9412B057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1">
    <w:name w:val="3F386E9557164E7B9E28BCB6C2491F55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2">
    <w:name w:val="9709463D6C9F4DDA87933ACE47D2D7D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3">
    <w:name w:val="87C8ADC0DD014491ABBB43B60E74BDC7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4">
    <w:name w:val="03F285DB4C8848DEA66DD762B07E4E1A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5">
    <w:name w:val="9DD07FA3C2BA4832AA80E52CBE1F09C7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6">
    <w:name w:val="4A62C5FF314E4F48B1EBDD2CE07E1D0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23ECFC065B5C4F4F854DADAF2DA5BBF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8">
    <w:name w:val="603D8511C74C43CB8298E8152B60D0A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9">
    <w:name w:val="0988A54E356A424D98BA3F9D2FA44BB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0">
    <w:name w:val="A1CA0CBA7D644CEFAA41EECE79B19E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1">
    <w:name w:val="46D7D75EA50B4580A8E9F2DD08DF6AFA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2">
    <w:name w:val="8D8EDECBA70949E3B1D21D93F9F5C534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3">
    <w:name w:val="137FBA1D3D6346739E79A3CE9412B057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4">
    <w:name w:val="3F386E9557164E7B9E28BCB6C2491F55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5">
    <w:name w:val="9709463D6C9F4DDA87933ACE47D2D7D2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6">
    <w:name w:val="87C8ADC0DD014491ABBB43B60E74BDC7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7">
    <w:name w:val="03F285DB4C8848DEA66DD762B07E4E1A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8">
    <w:name w:val="46D7D75EA50B4580A8E9F2DD08DF6AFA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9">
    <w:name w:val="8D8EDECBA70949E3B1D21D93F9F5C534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0">
    <w:name w:val="137FBA1D3D6346739E79A3CE9412B057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1">
    <w:name w:val="3F386E9557164E7B9E28BCB6C2491F55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2">
    <w:name w:val="9709463D6C9F4DDA87933ACE47D2D7D2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3">
    <w:name w:val="87C8ADC0DD014491ABBB43B60E74BDC7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4">
    <w:name w:val="03F285DB4C8848DEA66DD762B07E4E1A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5">
    <w:name w:val="9DD07FA3C2BA4832AA80E52CBE1F09C7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6">
    <w:name w:val="46D7D75EA50B4580A8E9F2DD08DF6AFA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7">
    <w:name w:val="8D8EDECBA70949E3B1D21D93F9F5C534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8">
    <w:name w:val="137FBA1D3D6346739E79A3CE9412B057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9">
    <w:name w:val="3F386E9557164E7B9E28BCB6C2491F55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0">
    <w:name w:val="9709463D6C9F4DDA87933ACE47D2D7D2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1">
    <w:name w:val="87C8ADC0DD014491ABBB43B60E74BDC7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2">
    <w:name w:val="03F285DB4C8848DEA66DD762B07E4E1A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3">
    <w:name w:val="B886E996F4574AF2A76B48DF0650BAE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4">
    <w:name w:val="5F4F877E769A49E4BD54EE7A4E3BC39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5">
    <w:name w:val="0E7D41DC02C549A19185E7D7343A465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6">
    <w:name w:val="C41A63D3529E444783009EC1E03AE8E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7">
    <w:name w:val="79A7985D723449FDB7A4E0190EB7621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8">
    <w:name w:val="368655D8916048BB87C2F8BC1770ADA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9">
    <w:name w:val="B6C34BA8E2404AA98B9909E8A1D278F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0">
    <w:name w:val="CD830153C6944FB2828E814542AB2EE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1">
    <w:name w:val="BE545EDABAAA4135814C2A0FCC74223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2">
    <w:name w:val="A6E30A6005D94790B00C5425A38E9B0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3">
    <w:name w:val="416739DF4DCD44188523BA941B56CB0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4">
    <w:name w:val="41C3B75879FA43F684B96DC107A3C7D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5">
    <w:name w:val="62915F0A2DF147DB80861C1844A8C5B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6">
    <w:name w:val="7EFC7A3E55F549D4B6FEA0226BF6E96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7">
    <w:name w:val="9FF5BECE5B4A496B87AD73482A14B39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8">
    <w:name w:val="B65F4814226046088E500C94E60024C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9">
    <w:name w:val="43C18B9F5203461E824CB15060FB542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0">
    <w:name w:val="4EBDF210DF60474BA2DE1E9A81FCEC2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1">
    <w:name w:val="9D7CE32EB4574735AA474B67B5150CA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2">
    <w:name w:val="E2718DBF99494C10B864A1ABEC532EA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3">
    <w:name w:val="237CE9ADAFC44319A8DAC74B3EA4718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4">
    <w:name w:val="378CE0D4ECEE41269A38A7C669D693B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5">
    <w:name w:val="D88AEEC5C19C4C31A5E253416921132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6">
    <w:name w:val="8B1C52424EDA42BE9655FFE7B0D9FDA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7">
    <w:name w:val="34DEC504C7EB4B96BFD532771E2C3D0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8">
    <w:name w:val="DE37B4D1FB9B459BA9B4D1A77F66C7B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79">
    <w:name w:val="Italics"/>
    <w:qFormat/>
    <w:uiPriority w:val="1"/>
    <w:rPr>
      <w:b/>
      <w:i/>
    </w:rPr>
  </w:style>
  <w:style w:type="paragraph" w:customStyle="1" w:styleId="80">
    <w:name w:val="C41A63D3529E444783009EC1E03AE8ED1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1">
    <w:name w:val="CD830153C6944FB2828E814542AB2EEF1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2">
    <w:name w:val="41C3B75879FA43F684B96DC107A3C7D41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character" w:customStyle="1" w:styleId="83">
    <w:name w:val="Not Bold"/>
    <w:qFormat/>
    <w:uiPriority w:val="1"/>
    <w:rPr>
      <w:b/>
    </w:rPr>
  </w:style>
  <w:style w:type="paragraph" w:customStyle="1" w:styleId="84">
    <w:name w:val="43C18B9F5203461E824CB15060FB54201"/>
    <w:uiPriority w:val="0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 w:asciiTheme="minorHAnsi" w:hAnsiTheme="minorHAnsi"/>
      <w:b/>
      <w:sz w:val="20"/>
      <w:szCs w:val="16"/>
      <w:lang w:val="en-US" w:eastAsia="en-US" w:bidi="en-US"/>
    </w:rPr>
  </w:style>
  <w:style w:type="paragraph" w:customStyle="1" w:styleId="85">
    <w:name w:val="C41A63D3529E444783009EC1E03AE8ED2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6">
    <w:name w:val="CD830153C6944FB2828E814542AB2EEF2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7">
    <w:name w:val="41C3B75879FA43F684B96DC107A3C7D42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8">
    <w:name w:val="43C18B9F5203461E824CB15060FB54202"/>
    <w:uiPriority w:val="0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 w:asciiTheme="minorHAnsi" w:hAnsiTheme="minorHAnsi"/>
      <w:b/>
      <w:sz w:val="20"/>
      <w:szCs w:val="16"/>
      <w:lang w:val="en-US" w:eastAsia="en-US" w:bidi="en-US"/>
    </w:rPr>
  </w:style>
  <w:style w:type="paragraph" w:customStyle="1" w:styleId="89">
    <w:name w:val="C41A63D3529E444783009EC1E03AE8ED3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90">
    <w:name w:val="CD830153C6944FB2828E814542AB2EEF3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91">
    <w:name w:val="41C3B75879FA43F684B96DC107A3C7D43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92">
    <w:name w:val="43C18B9F5203461E824CB15060FB54203"/>
    <w:uiPriority w:val="0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 w:asciiTheme="minorHAnsi" w:hAnsiTheme="minorHAnsi"/>
      <w:b/>
      <w:sz w:val="20"/>
      <w:szCs w:val="16"/>
      <w:lang w:val="en-US" w:eastAsia="en-US" w:bidi="en-US"/>
    </w:rPr>
  </w:style>
  <w:style w:type="paragraph" w:customStyle="1" w:styleId="93">
    <w:name w:val="9935611AD55A4FE9AF7FF2C0A695336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94">
    <w:name w:val="BBF3E55E0829419DAB940108FFAC510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95">
    <w:name w:val="D2D153E331624D9082ECD4C2B07AA6C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TM89754653</Template>
  <Pages>2</Pages>
  <Words>157</Words>
  <Characters>875</Characters>
  <Lines>48</Lines>
  <Paragraphs>22</Paragraphs>
  <TotalTime>45</TotalTime>
  <ScaleCrop>false</ScaleCrop>
  <LinksUpToDate>false</LinksUpToDate>
  <CharactersWithSpaces>1010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2023-05-01T12:33:00Z</dcterms:created>
  <dcterms:modified xsi:type="dcterms:W3CDTF">2025-01-02T11:11:13Z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1033-6.10.2.8397</vt:lpwstr>
  </property>
  <property fmtid="{D5CDD505-2E9C-101B-9397-08002B2CF9AE}" pid="4" name="ICV">
    <vt:lpwstr>3B04799C6AD2E683F9267667A72A9889_42</vt:lpwstr>
  </property>
</Properties>
</file>